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A6FE" w14:textId="77777777" w:rsidR="00DC180D" w:rsidRDefault="008D32B9" w:rsidP="00A53738">
      <w:pPr>
        <w:jc w:val="center"/>
        <w:rPr>
          <w:bCs/>
        </w:rPr>
      </w:pPr>
      <w:r>
        <w:rPr>
          <w:bCs/>
          <w:noProof/>
        </w:rPr>
        <w:pict w14:anchorId="75D6DE2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5.3pt;margin-top:-7.75pt;width:183pt;height:27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" stroked="f">
            <v:textbox>
              <w:txbxContent>
                <w:p w14:paraId="4F15B73E" w14:textId="77777777" w:rsidR="00DC180D" w:rsidRPr="00991477" w:rsidRDefault="00DC180D" w:rsidP="00DC180D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991477">
                    <w:rPr>
                      <w:bCs/>
                      <w:sz w:val="20"/>
                      <w:szCs w:val="20"/>
                    </w:rPr>
                    <w:t xml:space="preserve">Форма заявки для </w:t>
                  </w:r>
                  <w:r w:rsidR="00876E71" w:rsidRPr="00991477">
                    <w:rPr>
                      <w:bCs/>
                      <w:sz w:val="20"/>
                      <w:szCs w:val="20"/>
                    </w:rPr>
                    <w:t>юридических</w:t>
                  </w:r>
                  <w:r w:rsidRPr="00991477">
                    <w:rPr>
                      <w:bCs/>
                      <w:sz w:val="20"/>
                      <w:szCs w:val="20"/>
                    </w:rPr>
                    <w:t xml:space="preserve"> лиц </w:t>
                  </w:r>
                  <w:r w:rsidR="00AF4375" w:rsidRPr="00991477">
                    <w:rPr>
                      <w:bCs/>
                      <w:sz w:val="20"/>
                      <w:szCs w:val="20"/>
                    </w:rPr>
                    <w:t>и индивидуальных предпринимателей</w:t>
                  </w:r>
                </w:p>
                <w:p w14:paraId="0F23922E" w14:textId="77777777" w:rsidR="00DC180D" w:rsidRDefault="00DC180D" w:rsidP="00DC180D"/>
              </w:txbxContent>
            </v:textbox>
          </v:shape>
        </w:pict>
      </w:r>
    </w:p>
    <w:p w14:paraId="0A501FB0" w14:textId="77777777" w:rsidR="00DC180D" w:rsidRPr="0057177E" w:rsidRDefault="00DC180D" w:rsidP="00A53738">
      <w:pPr>
        <w:jc w:val="center"/>
        <w:rPr>
          <w:b/>
          <w:bCs/>
          <w:sz w:val="28"/>
          <w:szCs w:val="28"/>
        </w:rPr>
      </w:pPr>
      <w:r w:rsidRPr="0057177E">
        <w:rPr>
          <w:b/>
          <w:bCs/>
          <w:sz w:val="28"/>
          <w:szCs w:val="28"/>
        </w:rPr>
        <w:t>Заявка</w:t>
      </w:r>
    </w:p>
    <w:p w14:paraId="3EDC6C5E" w14:textId="77777777" w:rsidR="00DC180D" w:rsidRPr="0057177E" w:rsidRDefault="00DC180D" w:rsidP="00A53738">
      <w:pPr>
        <w:jc w:val="center"/>
        <w:rPr>
          <w:b/>
          <w:bCs/>
          <w:sz w:val="28"/>
          <w:szCs w:val="28"/>
        </w:rPr>
      </w:pPr>
      <w:r w:rsidRPr="0057177E">
        <w:rPr>
          <w:b/>
          <w:bCs/>
          <w:sz w:val="28"/>
          <w:szCs w:val="28"/>
        </w:rPr>
        <w:t xml:space="preserve">  на  технологическое  присоединение</w:t>
      </w:r>
    </w:p>
    <w:p w14:paraId="29362C4A" w14:textId="77777777" w:rsidR="00347FA6" w:rsidRPr="007F2A21" w:rsidRDefault="00347FA6" w:rsidP="00A53738">
      <w:pPr>
        <w:jc w:val="center"/>
        <w:rPr>
          <w:b/>
          <w:bCs/>
          <w:sz w:val="28"/>
          <w:szCs w:val="28"/>
        </w:rPr>
      </w:pPr>
      <w:r w:rsidRPr="007F2A21">
        <w:rPr>
          <w:b/>
          <w:bCs/>
          <w:sz w:val="28"/>
          <w:szCs w:val="28"/>
        </w:rPr>
        <w:t>энергопринимающих устройств</w:t>
      </w:r>
    </w:p>
    <w:p w14:paraId="1E4DDA11" w14:textId="77777777" w:rsidR="00DC180D" w:rsidRPr="00461147" w:rsidRDefault="00DC180D" w:rsidP="00A53738">
      <w:pPr>
        <w:jc w:val="center"/>
        <w:rPr>
          <w:bCs/>
          <w:sz w:val="26"/>
          <w:u w:val="single"/>
        </w:rPr>
      </w:pPr>
      <w:r w:rsidRPr="00461147">
        <w:rPr>
          <w:bCs/>
          <w:sz w:val="26"/>
          <w:u w:val="single"/>
        </w:rPr>
        <w:t>к электрическим сетям ГУП НАО «Нарьян-Марская электростанция».</w:t>
      </w:r>
    </w:p>
    <w:p w14:paraId="2BB38715" w14:textId="0090285E" w:rsidR="00231C2B" w:rsidRDefault="00B25969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 xml:space="preserve">Полное наименование </w:t>
      </w:r>
      <w:r w:rsidR="00C90AFA">
        <w:rPr>
          <w:bCs/>
          <w:sz w:val="26"/>
          <w:szCs w:val="20"/>
        </w:rPr>
        <w:t>заявителя</w:t>
      </w:r>
      <w:r>
        <w:rPr>
          <w:bCs/>
          <w:sz w:val="26"/>
          <w:szCs w:val="20"/>
        </w:rPr>
        <w:t xml:space="preserve"> </w:t>
      </w:r>
      <w:r w:rsidR="00475B63">
        <w:rPr>
          <w:bCs/>
          <w:sz w:val="26"/>
          <w:szCs w:val="20"/>
        </w:rPr>
        <w:br/>
      </w:r>
      <w:r w:rsidR="00A861FB">
        <w:rPr>
          <w:sz w:val="26"/>
          <w:u w:val="single"/>
          <w:lang w:val="en-US"/>
        </w:rPr>
        <w:t>$</w:t>
      </w:r>
      <w:r w:rsidR="00475B63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  <w:lang w:val="en-US"/>
        </w:rPr>
        <w:t>userType</w:t>
      </w:r>
      <w:proofErr w:type="spellEnd"/>
      <w:r w:rsidR="00475B63" w:rsidRPr="00AB0641">
        <w:rPr>
          <w:sz w:val="26"/>
          <w:u w:val="single"/>
          <w:lang w:val="en-US"/>
        </w:rPr>
        <w:t>}</w:t>
      </w:r>
    </w:p>
    <w:p w14:paraId="2152005B" w14:textId="35694470" w:rsidR="00DC180D" w:rsidRPr="00AB0641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bCs/>
          <w:sz w:val="26"/>
          <w:szCs w:val="20"/>
        </w:rPr>
        <w:t>Юридический</w:t>
      </w:r>
      <w:r w:rsidR="006529ED">
        <w:rPr>
          <w:bCs/>
          <w:sz w:val="26"/>
          <w:szCs w:val="20"/>
        </w:rPr>
        <w:t xml:space="preserve"> </w:t>
      </w:r>
      <w:r>
        <w:rPr>
          <w:sz w:val="26"/>
        </w:rPr>
        <w:t>адрес</w:t>
      </w:r>
      <w:r w:rsidR="00BE54C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  <w:lang w:val="en-US"/>
        </w:rPr>
        <w:t>factAddr</w:t>
      </w:r>
      <w:proofErr w:type="spellEnd"/>
      <w:r w:rsidR="00BE54C1" w:rsidRPr="00AB0641">
        <w:rPr>
          <w:sz w:val="26"/>
          <w:u w:val="single"/>
          <w:lang w:val="en-US"/>
        </w:rPr>
        <w:t>}</w:t>
      </w:r>
    </w:p>
    <w:p w14:paraId="61E460B9" w14:textId="22734F90" w:rsidR="00231C2B" w:rsidRPr="00AB0641" w:rsidRDefault="00231C2B" w:rsidP="00E661EB">
      <w:pPr>
        <w:numPr>
          <w:ilvl w:val="0"/>
          <w:numId w:val="1"/>
        </w:numPr>
        <w:ind w:left="0" w:firstLine="0"/>
        <w:rPr>
          <w:sz w:val="26"/>
        </w:rPr>
      </w:pPr>
      <w:r w:rsidRPr="00AB0641">
        <w:rPr>
          <w:sz w:val="26"/>
        </w:rPr>
        <w:t>Почтовый адрес</w:t>
      </w:r>
      <w:r w:rsidR="00BE54C1" w:rsidRPr="00AB0641">
        <w:rPr>
          <w:sz w:val="26"/>
        </w:rPr>
        <w:br/>
      </w:r>
      <w:r w:rsidR="00A861FB">
        <w:rPr>
          <w:sz w:val="26"/>
          <w:u w:val="single"/>
          <w:lang w:val="en-US"/>
        </w:rPr>
        <w:t>$</w:t>
      </w:r>
      <w:r w:rsidR="00BE54C1" w:rsidRPr="00AB0641">
        <w:rPr>
          <w:sz w:val="26"/>
          <w:u w:val="single"/>
          <w:lang w:val="en-US"/>
        </w:rPr>
        <w:t>{</w:t>
      </w:r>
      <w:proofErr w:type="spellStart"/>
      <w:r w:rsidR="00AB0641" w:rsidRPr="00AB0641">
        <w:rPr>
          <w:sz w:val="26"/>
          <w:u w:val="single"/>
        </w:rPr>
        <w:t>urAddr</w:t>
      </w:r>
      <w:proofErr w:type="spellEnd"/>
      <w:r w:rsidR="00BE54C1" w:rsidRPr="00AB0641">
        <w:rPr>
          <w:sz w:val="26"/>
          <w:u w:val="single"/>
          <w:lang w:val="en-US"/>
        </w:rPr>
        <w:t>}</w:t>
      </w:r>
    </w:p>
    <w:p w14:paraId="115F85DB" w14:textId="77777777" w:rsidR="00231C2B" w:rsidRPr="00231C2B" w:rsidRDefault="00231C2B" w:rsidP="00A53738">
      <w:pPr>
        <w:numPr>
          <w:ilvl w:val="0"/>
          <w:numId w:val="1"/>
        </w:numPr>
        <w:ind w:left="0" w:firstLine="0"/>
        <w:rPr>
          <w:sz w:val="26"/>
        </w:rPr>
      </w:pPr>
      <w:r>
        <w:rPr>
          <w:sz w:val="26"/>
        </w:rPr>
        <w:t>Реквизиты</w:t>
      </w:r>
      <w:r w:rsidR="00AC3C8D">
        <w:rPr>
          <w:sz w:val="26"/>
        </w:rPr>
        <w:t>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8"/>
        <w:gridCol w:w="2544"/>
        <w:gridCol w:w="780"/>
        <w:gridCol w:w="2338"/>
        <w:gridCol w:w="765"/>
        <w:gridCol w:w="2638"/>
      </w:tblGrid>
      <w:tr w:rsidR="00B25969" w14:paraId="45A3DD17" w14:textId="77777777" w:rsidTr="00A53738">
        <w:tc>
          <w:tcPr>
            <w:tcW w:w="858" w:type="dxa"/>
          </w:tcPr>
          <w:p w14:paraId="189EE493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ЕГРН</w:t>
            </w:r>
          </w:p>
        </w:tc>
        <w:tc>
          <w:tcPr>
            <w:tcW w:w="2544" w:type="dxa"/>
          </w:tcPr>
          <w:p w14:paraId="22B38FDB" w14:textId="3CC00235" w:rsidR="00B25969" w:rsidRPr="00AB0641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AB0641">
              <w:rPr>
                <w:sz w:val="26"/>
                <w:lang w:val="en-US"/>
              </w:rPr>
              <w:t>{</w:t>
            </w:r>
            <w:proofErr w:type="spellStart"/>
            <w:r w:rsidR="00AB0641" w:rsidRPr="00AB0641">
              <w:rPr>
                <w:sz w:val="26"/>
                <w:lang w:val="en-US"/>
              </w:rPr>
              <w:t>egrn</w:t>
            </w:r>
            <w:proofErr w:type="spellEnd"/>
            <w:r w:rsidR="00AB0641">
              <w:rPr>
                <w:sz w:val="26"/>
                <w:lang w:val="en-US"/>
              </w:rPr>
              <w:t>}</w:t>
            </w:r>
          </w:p>
        </w:tc>
        <w:tc>
          <w:tcPr>
            <w:tcW w:w="780" w:type="dxa"/>
          </w:tcPr>
          <w:p w14:paraId="5DA27DBA" w14:textId="77777777" w:rsidR="00B25969" w:rsidRDefault="00B25969" w:rsidP="00A53738">
            <w:pPr>
              <w:rPr>
                <w:sz w:val="26"/>
              </w:rPr>
            </w:pPr>
            <w:r>
              <w:rPr>
                <w:sz w:val="26"/>
              </w:rPr>
              <w:t>ИНН</w:t>
            </w:r>
          </w:p>
        </w:tc>
        <w:tc>
          <w:tcPr>
            <w:tcW w:w="2338" w:type="dxa"/>
          </w:tcPr>
          <w:p w14:paraId="3DBE391D" w14:textId="2D217C41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r w:rsidR="00830452">
              <w:rPr>
                <w:sz w:val="26"/>
                <w:lang w:val="en-US"/>
              </w:rPr>
              <w:t>inn</w:t>
            </w:r>
            <w:r w:rsidR="00C73560" w:rsidRPr="00830452">
              <w:rPr>
                <w:sz w:val="26"/>
                <w:lang w:val="en-US"/>
              </w:rPr>
              <w:t>}</w:t>
            </w:r>
          </w:p>
        </w:tc>
        <w:tc>
          <w:tcPr>
            <w:tcW w:w="765" w:type="dxa"/>
          </w:tcPr>
          <w:p w14:paraId="45A1E0A1" w14:textId="77777777" w:rsidR="00B25969" w:rsidRPr="00830452" w:rsidRDefault="00B25969" w:rsidP="00A53738">
            <w:pPr>
              <w:rPr>
                <w:sz w:val="26"/>
              </w:rPr>
            </w:pPr>
            <w:r w:rsidRPr="00830452">
              <w:rPr>
                <w:sz w:val="26"/>
              </w:rPr>
              <w:t>КПП</w:t>
            </w:r>
          </w:p>
        </w:tc>
        <w:tc>
          <w:tcPr>
            <w:tcW w:w="2638" w:type="dxa"/>
          </w:tcPr>
          <w:p w14:paraId="6E336B2F" w14:textId="78A88AA6" w:rsidR="00B25969" w:rsidRPr="00830452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C73560" w:rsidRPr="00830452">
              <w:rPr>
                <w:sz w:val="26"/>
                <w:lang w:val="en-US"/>
              </w:rPr>
              <w:t>{</w:t>
            </w:r>
            <w:proofErr w:type="spellStart"/>
            <w:r w:rsidR="00830452">
              <w:rPr>
                <w:sz w:val="26"/>
                <w:lang w:val="en-US"/>
              </w:rPr>
              <w:t>kpp</w:t>
            </w:r>
            <w:proofErr w:type="spellEnd"/>
            <w:r w:rsidR="00C73560" w:rsidRPr="00830452">
              <w:rPr>
                <w:sz w:val="26"/>
                <w:lang w:val="en-US"/>
              </w:rPr>
              <w:t>}</w:t>
            </w:r>
          </w:p>
        </w:tc>
      </w:tr>
    </w:tbl>
    <w:p w14:paraId="3A658E4D" w14:textId="561E39B2" w:rsidR="00DC180D" w:rsidRPr="00B55AE0" w:rsidRDefault="00DC180D" w:rsidP="00A53738">
      <w:pPr>
        <w:numPr>
          <w:ilvl w:val="0"/>
          <w:numId w:val="1"/>
        </w:numPr>
        <w:ind w:left="0" w:firstLine="0"/>
        <w:rPr>
          <w:sz w:val="26"/>
        </w:rPr>
      </w:pPr>
      <w:r w:rsidRPr="00B55AE0">
        <w:rPr>
          <w:sz w:val="26"/>
        </w:rPr>
        <w:t xml:space="preserve">Телефон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phone</w:t>
      </w:r>
      <w:r w:rsidR="00F5000B" w:rsidRPr="000440E8">
        <w:rPr>
          <w:sz w:val="26"/>
          <w:u w:val="single"/>
        </w:rPr>
        <w:t>}</w:t>
      </w:r>
      <w:r w:rsidR="006E12A6" w:rsidRPr="00B55AE0">
        <w:rPr>
          <w:sz w:val="26"/>
        </w:rPr>
        <w:t xml:space="preserve"> факс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fax</w:t>
      </w:r>
      <w:r w:rsidR="00F5000B" w:rsidRPr="000440E8">
        <w:rPr>
          <w:sz w:val="26"/>
          <w:u w:val="single"/>
        </w:rPr>
        <w:t>}</w:t>
      </w:r>
      <w:r w:rsidR="00F5000B" w:rsidRPr="000440E8">
        <w:rPr>
          <w:sz w:val="26"/>
        </w:rPr>
        <w:t xml:space="preserve"> </w:t>
      </w:r>
      <w:r w:rsidRPr="00B55AE0">
        <w:rPr>
          <w:sz w:val="26"/>
          <w:lang w:val="en-US"/>
        </w:rPr>
        <w:t>Email</w:t>
      </w:r>
      <w:r w:rsidRPr="00B55AE0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5000B" w:rsidRPr="000440E8">
        <w:rPr>
          <w:sz w:val="26"/>
          <w:u w:val="single"/>
        </w:rPr>
        <w:t>{</w:t>
      </w:r>
      <w:r w:rsidR="000440E8">
        <w:rPr>
          <w:sz w:val="26"/>
          <w:u w:val="single"/>
          <w:lang w:val="en-US"/>
        </w:rPr>
        <w:t>email</w:t>
      </w:r>
      <w:r w:rsidR="00F5000B" w:rsidRPr="000440E8">
        <w:rPr>
          <w:sz w:val="26"/>
          <w:u w:val="single"/>
        </w:rPr>
        <w:t>}</w:t>
      </w:r>
    </w:p>
    <w:p w14:paraId="6510FCBB" w14:textId="77777777" w:rsidR="00E661EB" w:rsidRPr="00A46572" w:rsidRDefault="00E661EB" w:rsidP="00E661EB">
      <w:pPr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</w:t>
      </w:r>
      <w:proofErr w:type="spellStart"/>
      <w:r>
        <w:rPr>
          <w:sz w:val="26"/>
        </w:rPr>
        <w:t>г.Нарьян</w:t>
      </w:r>
      <w:proofErr w:type="spellEnd"/>
      <w:r>
        <w:rPr>
          <w:sz w:val="26"/>
        </w:rPr>
        <w:t>-Мар, ул. им. 60-летия Октября, д.37) на сбор, хранение и обработку моих персональных данных.</w:t>
      </w:r>
    </w:p>
    <w:p w14:paraId="57BC8D31" w14:textId="77777777" w:rsidR="00227375" w:rsidRPr="00E71D60" w:rsidRDefault="00582FC2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E71D60">
        <w:rPr>
          <w:sz w:val="26"/>
        </w:rPr>
        <w:t xml:space="preserve">Причина обращения:    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2977"/>
        <w:gridCol w:w="5812"/>
        <w:gridCol w:w="1134"/>
      </w:tblGrid>
      <w:tr w:rsidR="00176AC0" w:rsidRPr="00176AC0" w14:paraId="0C1B83AD" w14:textId="77777777" w:rsidTr="00A53738">
        <w:tc>
          <w:tcPr>
            <w:tcW w:w="2977" w:type="dxa"/>
            <w:vMerge w:val="restart"/>
          </w:tcPr>
          <w:p w14:paraId="778162EB" w14:textId="77777777" w:rsidR="008420A4" w:rsidRPr="00176AC0" w:rsidRDefault="0057177E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bookmarkStart w:id="0" w:name="_Hlk100301881"/>
            <w:r w:rsidR="008420A4" w:rsidRPr="00176AC0">
              <w:rPr>
                <w:sz w:val="26"/>
              </w:rPr>
              <w:t>Подключение к электрической сети</w:t>
            </w:r>
          </w:p>
          <w:p w14:paraId="39BCD492" w14:textId="77777777" w:rsidR="005912A8" w:rsidRPr="00176AC0" w:rsidRDefault="005912A8" w:rsidP="00A53738">
            <w:pPr>
              <w:rPr>
                <w:sz w:val="26"/>
              </w:rPr>
            </w:pPr>
            <w:r w:rsidRPr="00176AC0">
              <w:rPr>
                <w:sz w:val="26"/>
              </w:rPr>
              <w:t>с электроснабжением</w:t>
            </w:r>
            <w:bookmarkEnd w:id="0"/>
            <w:r w:rsidR="002372ED" w:rsidRPr="00176AC0"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1C33C0FB" w14:textId="77777777" w:rsidR="005912A8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временной схеме</w:t>
            </w:r>
          </w:p>
          <w:p w14:paraId="087F0BCB" w14:textId="4BB6AF75" w:rsidR="00612756" w:rsidRPr="00176AC0" w:rsidRDefault="008420A4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 на период</w:t>
            </w:r>
            <w:r w:rsidR="005912A8" w:rsidRPr="00176AC0">
              <w:rPr>
                <w:sz w:val="26"/>
              </w:rPr>
              <w:t>:</w:t>
            </w:r>
            <w:r w:rsidR="00836589" w:rsidRPr="00176AC0">
              <w:rPr>
                <w:sz w:val="26"/>
                <w:lang w:val="en-US"/>
              </w:rPr>
              <w:t xml:space="preserve">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176AC0" w:rsidRPr="00176AC0">
              <w:rPr>
                <w:sz w:val="26"/>
                <w:lang w:val="en-US"/>
              </w:rPr>
              <w:t>periodFrom</w:t>
            </w:r>
            <w:proofErr w:type="spellEnd"/>
            <w:r w:rsidR="00836589" w:rsidRPr="00176AC0">
              <w:rPr>
                <w:sz w:val="26"/>
                <w:lang w:val="en-US"/>
              </w:rPr>
              <w:t xml:space="preserve">} – </w:t>
            </w:r>
            <w:r w:rsidR="00A861FB"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176AC0" w:rsidRPr="00176AC0">
              <w:rPr>
                <w:sz w:val="26"/>
                <w:lang w:val="en-US"/>
              </w:rPr>
              <w:t>period</w:t>
            </w:r>
            <w:r w:rsidR="00176AC0">
              <w:rPr>
                <w:sz w:val="26"/>
                <w:lang w:val="en-US"/>
              </w:rPr>
              <w:t>To</w:t>
            </w:r>
            <w:proofErr w:type="spellEnd"/>
            <w:r w:rsidR="00836589" w:rsidRPr="00176AC0">
              <w:rPr>
                <w:sz w:val="26"/>
                <w:lang w:val="en-US"/>
              </w:rPr>
              <w:t>}</w:t>
            </w:r>
          </w:p>
        </w:tc>
        <w:tc>
          <w:tcPr>
            <w:tcW w:w="1134" w:type="dxa"/>
          </w:tcPr>
          <w:p w14:paraId="0CF41D7A" w14:textId="3A75F305" w:rsidR="008420A4" w:rsidRPr="00176AC0" w:rsidRDefault="00A861FB" w:rsidP="00A53738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r1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514D2EB6" w14:textId="77777777" w:rsidTr="00A53738">
        <w:tc>
          <w:tcPr>
            <w:tcW w:w="2977" w:type="dxa"/>
            <w:vMerge/>
          </w:tcPr>
          <w:p w14:paraId="169739B9" w14:textId="77777777" w:rsidR="008420A4" w:rsidRPr="00176AC0" w:rsidRDefault="008420A4" w:rsidP="00A53738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428E38B0" w14:textId="77777777" w:rsidR="008420A4" w:rsidRPr="00176AC0" w:rsidRDefault="00612756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>По постоянной схеме</w:t>
            </w:r>
          </w:p>
        </w:tc>
        <w:tc>
          <w:tcPr>
            <w:tcW w:w="1134" w:type="dxa"/>
          </w:tcPr>
          <w:p w14:paraId="6521808B" w14:textId="59F8E6A6" w:rsidR="008420A4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proofErr w:type="spellStart"/>
            <w:r w:rsidR="00E153C9">
              <w:rPr>
                <w:sz w:val="26"/>
                <w:lang w:val="en-US"/>
              </w:rPr>
              <w:t>cSh</w:t>
            </w:r>
            <w:proofErr w:type="spellEnd"/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0241E44C" w14:textId="77777777" w:rsidTr="00A53738">
        <w:tc>
          <w:tcPr>
            <w:tcW w:w="8789" w:type="dxa"/>
            <w:gridSpan w:val="2"/>
          </w:tcPr>
          <w:p w14:paraId="1905CA45" w14:textId="77777777" w:rsidR="00582FC2" w:rsidRPr="00176AC0" w:rsidRDefault="0057177E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="00582FC2" w:rsidRPr="00176AC0">
              <w:rPr>
                <w:sz w:val="26"/>
              </w:rPr>
              <w:t xml:space="preserve">Увеличение максимальной мощности потребления </w:t>
            </w:r>
          </w:p>
        </w:tc>
        <w:tc>
          <w:tcPr>
            <w:tcW w:w="1134" w:type="dxa"/>
          </w:tcPr>
          <w:p w14:paraId="0E2D7DDB" w14:textId="3CB5545C" w:rsidR="00582FC2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r2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5418466B" w14:textId="77777777" w:rsidTr="00A53738">
        <w:tc>
          <w:tcPr>
            <w:tcW w:w="8789" w:type="dxa"/>
            <w:gridSpan w:val="2"/>
          </w:tcPr>
          <w:p w14:paraId="34DFF1C1" w14:textId="77777777" w:rsidR="00582FC2" w:rsidRPr="00176AC0" w:rsidRDefault="0057177E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="00582FC2" w:rsidRPr="00176AC0">
              <w:rPr>
                <w:sz w:val="26"/>
              </w:rPr>
              <w:t>Изменение точки присоединения</w:t>
            </w:r>
          </w:p>
        </w:tc>
        <w:tc>
          <w:tcPr>
            <w:tcW w:w="1134" w:type="dxa"/>
          </w:tcPr>
          <w:p w14:paraId="0E4A5129" w14:textId="13721009" w:rsidR="00582FC2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r3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4052314B" w14:textId="77777777" w:rsidTr="00A53738">
        <w:tc>
          <w:tcPr>
            <w:tcW w:w="8789" w:type="dxa"/>
            <w:gridSpan w:val="2"/>
          </w:tcPr>
          <w:p w14:paraId="42525D60" w14:textId="77777777" w:rsidR="00582FC2" w:rsidRPr="00176AC0" w:rsidRDefault="0057177E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="00582FC2" w:rsidRPr="00176AC0">
              <w:rPr>
                <w:sz w:val="26"/>
              </w:rPr>
              <w:t xml:space="preserve">Изменение схемы присоединения </w:t>
            </w:r>
          </w:p>
        </w:tc>
        <w:tc>
          <w:tcPr>
            <w:tcW w:w="1134" w:type="dxa"/>
          </w:tcPr>
          <w:p w14:paraId="6CD4F1EE" w14:textId="19DDEF1B" w:rsidR="00582FC2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r4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  <w:tr w:rsidR="00176AC0" w:rsidRPr="00176AC0" w14:paraId="70995477" w14:textId="77777777" w:rsidTr="00A53738">
        <w:tc>
          <w:tcPr>
            <w:tcW w:w="8789" w:type="dxa"/>
            <w:gridSpan w:val="2"/>
          </w:tcPr>
          <w:p w14:paraId="2C39F193" w14:textId="77777777" w:rsidR="00582FC2" w:rsidRPr="00176AC0" w:rsidRDefault="0057177E" w:rsidP="00A53738">
            <w:pPr>
              <w:jc w:val="both"/>
              <w:rPr>
                <w:sz w:val="26"/>
              </w:rPr>
            </w:pPr>
            <w:r w:rsidRPr="00176AC0">
              <w:rPr>
                <w:sz w:val="26"/>
              </w:rPr>
              <w:t xml:space="preserve">- </w:t>
            </w:r>
            <w:r w:rsidR="00582FC2" w:rsidRPr="00176AC0">
              <w:rPr>
                <w:sz w:val="26"/>
              </w:rPr>
              <w:t>Изменение уровня напряжения</w:t>
            </w:r>
          </w:p>
        </w:tc>
        <w:tc>
          <w:tcPr>
            <w:tcW w:w="1134" w:type="dxa"/>
          </w:tcPr>
          <w:p w14:paraId="45F55A63" w14:textId="722A9D5F" w:rsidR="00582FC2" w:rsidRPr="00176AC0" w:rsidRDefault="00A861FB" w:rsidP="00A53738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r5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</w:tbl>
    <w:p w14:paraId="454A4487" w14:textId="2CF8F86B" w:rsidR="00DC180D" w:rsidRPr="00176AC0" w:rsidRDefault="00C21B6E" w:rsidP="00A53738">
      <w:pPr>
        <w:numPr>
          <w:ilvl w:val="0"/>
          <w:numId w:val="1"/>
        </w:numPr>
        <w:ind w:left="0" w:firstLine="0"/>
        <w:rPr>
          <w:sz w:val="26"/>
        </w:rPr>
      </w:pPr>
      <w:r w:rsidRPr="00176AC0">
        <w:rPr>
          <w:sz w:val="26"/>
        </w:rPr>
        <w:t>Наименование присоединяемого объекта (энергопринимающее устройство) -</w:t>
      </w:r>
    </w:p>
    <w:tbl>
      <w:tblPr>
        <w:tblStyle w:val="a6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176AC0" w:rsidRPr="00176AC0" w14:paraId="574F5088" w14:textId="77777777" w:rsidTr="00A53738">
        <w:trPr>
          <w:trHeight w:val="448"/>
        </w:trPr>
        <w:tc>
          <w:tcPr>
            <w:tcW w:w="9923" w:type="dxa"/>
          </w:tcPr>
          <w:p w14:paraId="4D33CD14" w14:textId="67E4390D" w:rsidR="006E12A6" w:rsidRPr="00176AC0" w:rsidRDefault="00A861FB" w:rsidP="00A53738">
            <w:pPr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836589" w:rsidRPr="00176AC0">
              <w:rPr>
                <w:sz w:val="26"/>
                <w:lang w:val="en-US"/>
              </w:rPr>
              <w:t>{</w:t>
            </w:r>
            <w:r w:rsidR="00E153C9">
              <w:rPr>
                <w:sz w:val="26"/>
                <w:lang w:val="en-US"/>
              </w:rPr>
              <w:t>r6</w:t>
            </w:r>
            <w:r w:rsidR="00836589" w:rsidRPr="00176AC0">
              <w:rPr>
                <w:sz w:val="26"/>
                <w:lang w:val="en-US"/>
              </w:rPr>
              <w:t>}</w:t>
            </w:r>
          </w:p>
        </w:tc>
      </w:tr>
    </w:tbl>
    <w:p w14:paraId="18D14A33" w14:textId="396D8529" w:rsidR="00DC180D" w:rsidRPr="00422218" w:rsidRDefault="00C21B6E" w:rsidP="00A53738">
      <w:pPr>
        <w:numPr>
          <w:ilvl w:val="0"/>
          <w:numId w:val="1"/>
        </w:numPr>
        <w:tabs>
          <w:tab w:val="num" w:pos="426"/>
        </w:tabs>
        <w:ind w:left="0" w:firstLine="0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>
        <w:rPr>
          <w:sz w:val="26"/>
        </w:rPr>
        <w:t>энергопринимающих устройств:</w:t>
      </w:r>
      <w:r w:rsidR="00AE2943">
        <w:rPr>
          <w:sz w:val="26"/>
        </w:rPr>
        <w:br/>
      </w:r>
      <w:r w:rsidR="00A861FB" w:rsidRPr="00A861FB">
        <w:rPr>
          <w:sz w:val="26"/>
          <w:u w:val="single"/>
        </w:rPr>
        <w:t>$</w:t>
      </w:r>
      <w:r w:rsidR="00AE2943" w:rsidRPr="00422218">
        <w:rPr>
          <w:sz w:val="26"/>
          <w:u w:val="single"/>
        </w:rPr>
        <w:t>{</w:t>
      </w:r>
      <w:proofErr w:type="spellStart"/>
      <w:r w:rsidR="00422218" w:rsidRPr="00422218">
        <w:rPr>
          <w:sz w:val="26"/>
          <w:u w:val="single"/>
          <w:lang w:val="en-US"/>
        </w:rPr>
        <w:t>addrEd</w:t>
      </w:r>
      <w:proofErr w:type="spellEnd"/>
      <w:r w:rsidR="00AE2943" w:rsidRPr="00422218">
        <w:rPr>
          <w:sz w:val="26"/>
          <w:u w:val="single"/>
        </w:rPr>
        <w:t>}</w:t>
      </w:r>
    </w:p>
    <w:p w14:paraId="3018435F" w14:textId="399A3CC7" w:rsidR="006E12A6" w:rsidRPr="00422218" w:rsidRDefault="006E12A6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>Количество точек пр</w:t>
      </w:r>
      <w:r w:rsidR="00E661EB" w:rsidRPr="00422218">
        <w:rPr>
          <w:sz w:val="26"/>
        </w:rPr>
        <w:t>исоединения</w:t>
      </w:r>
      <w:r w:rsidRPr="00422218">
        <w:rPr>
          <w:sz w:val="26"/>
        </w:rPr>
        <w:t xml:space="preserve"> </w:t>
      </w:r>
      <w:r w:rsidR="00A861FB">
        <w:rPr>
          <w:sz w:val="26"/>
          <w:lang w:val="en-US"/>
        </w:rPr>
        <w:t>$</w:t>
      </w:r>
      <w:r w:rsidR="00FF79C6" w:rsidRPr="00422218">
        <w:rPr>
          <w:sz w:val="26"/>
          <w:u w:val="single"/>
          <w:lang w:val="en-US"/>
        </w:rPr>
        <w:t>{</w:t>
      </w:r>
      <w:proofErr w:type="spellStart"/>
      <w:r w:rsidR="00422218">
        <w:rPr>
          <w:sz w:val="26"/>
          <w:u w:val="single"/>
          <w:lang w:val="en-US"/>
        </w:rPr>
        <w:t>poiC</w:t>
      </w:r>
      <w:proofErr w:type="spellEnd"/>
      <w:r w:rsidR="00FF79C6" w:rsidRPr="00422218">
        <w:rPr>
          <w:sz w:val="26"/>
          <w:u w:val="single"/>
          <w:lang w:val="en-US"/>
        </w:rPr>
        <w:t>}</w:t>
      </w:r>
    </w:p>
    <w:p w14:paraId="2DDD59DF" w14:textId="0F4ED940" w:rsidR="00DC180D" w:rsidRPr="00422218" w:rsidRDefault="00DC180D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Максимальная мощность </w:t>
      </w:r>
      <w:r w:rsidR="006E12A6" w:rsidRPr="00422218">
        <w:rPr>
          <w:sz w:val="26"/>
          <w:szCs w:val="26"/>
        </w:rPr>
        <w:t>(по каждой точке присоединения в отдельности)</w:t>
      </w:r>
    </w:p>
    <w:p w14:paraId="1FCD88FF" w14:textId="6D1A71B0" w:rsidR="00DC180D" w:rsidRPr="00422218" w:rsidRDefault="00A861FB" w:rsidP="00A53738">
      <w:pPr>
        <w:jc w:val="both"/>
        <w:rPr>
          <w:sz w:val="26"/>
          <w:u w:val="single"/>
        </w:rPr>
      </w:pPr>
      <w:r>
        <w:rPr>
          <w:sz w:val="26"/>
          <w:u w:val="single"/>
          <w:lang w:val="en-US"/>
        </w:rPr>
        <w:t>$</w:t>
      </w:r>
      <w:r w:rsidR="00610442" w:rsidRPr="00422218">
        <w:rPr>
          <w:sz w:val="26"/>
          <w:u w:val="single"/>
          <w:lang w:val="en-US"/>
        </w:rPr>
        <w:t>{</w:t>
      </w:r>
      <w:proofErr w:type="spellStart"/>
      <w:r w:rsidR="005F724A">
        <w:rPr>
          <w:sz w:val="26"/>
          <w:u w:val="single"/>
          <w:lang w:val="en-US"/>
        </w:rPr>
        <w:t>poinCp</w:t>
      </w:r>
      <w:proofErr w:type="spellEnd"/>
      <w:r w:rsidR="00610442" w:rsidRPr="00422218">
        <w:rPr>
          <w:sz w:val="26"/>
          <w:u w:val="single"/>
          <w:lang w:val="en-US"/>
        </w:rPr>
        <w:t>}</w:t>
      </w:r>
    </w:p>
    <w:p w14:paraId="2B0D4EF8" w14:textId="76D1BA6F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Существующая мощность объекта по договору энергоснабжения</w:t>
      </w:r>
      <w:r w:rsidR="00E375DD" w:rsidRPr="00422218">
        <w:rPr>
          <w:sz w:val="26"/>
        </w:rPr>
        <w:t xml:space="preserve"> </w:t>
      </w:r>
      <w:r w:rsidR="00A75C15" w:rsidRPr="008D32B9">
        <w:rPr>
          <w:sz w:val="26"/>
        </w:rPr>
        <w:t>$</w:t>
      </w:r>
      <w:r w:rsidR="00610442" w:rsidRPr="00422218">
        <w:rPr>
          <w:sz w:val="26"/>
          <w:u w:val="single"/>
        </w:rPr>
        <w:t>{</w:t>
      </w:r>
      <w:proofErr w:type="spellStart"/>
      <w:r w:rsidR="00846F6D">
        <w:rPr>
          <w:sz w:val="26"/>
          <w:u w:val="single"/>
          <w:lang w:val="en-US"/>
        </w:rPr>
        <w:t>sPo</w:t>
      </w:r>
      <w:proofErr w:type="spellEnd"/>
      <w:r w:rsidR="00610442" w:rsidRPr="00422218">
        <w:rPr>
          <w:sz w:val="26"/>
          <w:u w:val="single"/>
        </w:rPr>
        <w:t>}</w:t>
      </w: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кВт</w:t>
      </w:r>
      <w:r w:rsidR="001555E0" w:rsidRPr="00422218">
        <w:rPr>
          <w:sz w:val="26"/>
        </w:rPr>
        <w:t>.</w:t>
      </w:r>
    </w:p>
    <w:tbl>
      <w:tblPr>
        <w:tblStyle w:val="a6"/>
        <w:tblpPr w:leftFromText="180" w:rightFromText="180" w:vertAnchor="text" w:horzAnchor="page" w:tblpX="5944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992"/>
        <w:gridCol w:w="777"/>
        <w:gridCol w:w="850"/>
        <w:gridCol w:w="851"/>
      </w:tblGrid>
      <w:tr w:rsidR="00422218" w:rsidRPr="00422218" w14:paraId="614C7E03" w14:textId="77777777" w:rsidTr="00610442">
        <w:tc>
          <w:tcPr>
            <w:tcW w:w="1101" w:type="dxa"/>
          </w:tcPr>
          <w:p w14:paraId="389B39A4" w14:textId="114CB2DF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0,22</w:t>
            </w:r>
            <w:r w:rsidR="00E375DD" w:rsidRPr="00422218">
              <w:rPr>
                <w:sz w:val="26"/>
              </w:rPr>
              <w:t xml:space="preserve"> </w:t>
            </w:r>
            <w:proofErr w:type="spellStart"/>
            <w:r w:rsidRPr="00422218">
              <w:rPr>
                <w:sz w:val="26"/>
              </w:rPr>
              <w:t>к</w:t>
            </w:r>
            <w:r w:rsidR="00E375DD" w:rsidRPr="00422218">
              <w:rPr>
                <w:sz w:val="26"/>
              </w:rPr>
              <w:t>В</w:t>
            </w:r>
            <w:proofErr w:type="spellEnd"/>
          </w:p>
        </w:tc>
        <w:tc>
          <w:tcPr>
            <w:tcW w:w="850" w:type="dxa"/>
          </w:tcPr>
          <w:p w14:paraId="35FF0F3D" w14:textId="2383329C" w:rsidR="00E375DD" w:rsidRPr="00422218" w:rsidRDefault="00A861FB" w:rsidP="00610442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1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992" w:type="dxa"/>
          </w:tcPr>
          <w:p w14:paraId="14F855A7" w14:textId="11EF809D" w:rsidR="00E375DD" w:rsidRPr="00422218" w:rsidRDefault="00610442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 xml:space="preserve">0,4 </w:t>
            </w:r>
            <w:proofErr w:type="spellStart"/>
            <w:r w:rsidRPr="00422218">
              <w:rPr>
                <w:sz w:val="26"/>
              </w:rPr>
              <w:t>к</w:t>
            </w:r>
            <w:r w:rsidR="00E375DD" w:rsidRPr="00422218">
              <w:rPr>
                <w:sz w:val="26"/>
              </w:rPr>
              <w:t>В</w:t>
            </w:r>
            <w:proofErr w:type="spellEnd"/>
          </w:p>
        </w:tc>
        <w:tc>
          <w:tcPr>
            <w:tcW w:w="777" w:type="dxa"/>
          </w:tcPr>
          <w:p w14:paraId="15FAADE1" w14:textId="7B39499C" w:rsidR="00E375DD" w:rsidRPr="00422218" w:rsidRDefault="00A861FB" w:rsidP="00610442">
            <w:pPr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2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  <w:tc>
          <w:tcPr>
            <w:tcW w:w="850" w:type="dxa"/>
          </w:tcPr>
          <w:p w14:paraId="4CED4BC8" w14:textId="77777777" w:rsidR="00E375DD" w:rsidRPr="00422218" w:rsidRDefault="00E375DD" w:rsidP="00610442">
            <w:pPr>
              <w:jc w:val="both"/>
              <w:rPr>
                <w:sz w:val="26"/>
              </w:rPr>
            </w:pPr>
            <w:r w:rsidRPr="00422218">
              <w:rPr>
                <w:sz w:val="26"/>
              </w:rPr>
              <w:t>6</w:t>
            </w:r>
            <w:r w:rsidR="00B93E53" w:rsidRPr="00422218">
              <w:rPr>
                <w:sz w:val="26"/>
              </w:rPr>
              <w:t>,3</w:t>
            </w:r>
            <w:r w:rsidRPr="00422218">
              <w:rPr>
                <w:sz w:val="26"/>
              </w:rPr>
              <w:t>кВ</w:t>
            </w:r>
          </w:p>
        </w:tc>
        <w:tc>
          <w:tcPr>
            <w:tcW w:w="851" w:type="dxa"/>
          </w:tcPr>
          <w:p w14:paraId="46811697" w14:textId="5FC9D5B0" w:rsidR="00E375DD" w:rsidRPr="00422218" w:rsidRDefault="00A861FB" w:rsidP="00610442">
            <w:pPr>
              <w:ind w:right="246"/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$</w:t>
            </w:r>
            <w:r w:rsidR="00610442" w:rsidRPr="00422218">
              <w:rPr>
                <w:sz w:val="26"/>
                <w:lang w:val="en-US"/>
              </w:rPr>
              <w:t>{</w:t>
            </w:r>
            <w:proofErr w:type="spellStart"/>
            <w:r w:rsidR="009E1AA5">
              <w:rPr>
                <w:sz w:val="26"/>
                <w:lang w:val="en-US"/>
              </w:rPr>
              <w:t>pL</w:t>
            </w:r>
            <w:proofErr w:type="spellEnd"/>
            <w:r w:rsidR="008D32B9">
              <w:rPr>
                <w:sz w:val="26"/>
              </w:rPr>
              <w:t>3</w:t>
            </w:r>
            <w:r w:rsidR="00610442" w:rsidRPr="00422218">
              <w:rPr>
                <w:sz w:val="26"/>
                <w:lang w:val="en-US"/>
              </w:rPr>
              <w:t>}</w:t>
            </w:r>
          </w:p>
        </w:tc>
      </w:tr>
    </w:tbl>
    <w:p w14:paraId="4E8B2D27" w14:textId="77777777" w:rsidR="002372ED" w:rsidRPr="00422218" w:rsidRDefault="00125001" w:rsidP="00A53738">
      <w:pPr>
        <w:pStyle w:val="a3"/>
        <w:numPr>
          <w:ilvl w:val="0"/>
          <w:numId w:val="1"/>
        </w:numPr>
        <w:spacing w:before="120"/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 xml:space="preserve">Уровень напряжения </w:t>
      </w:r>
    </w:p>
    <w:p w14:paraId="4C5018DE" w14:textId="647DB6B8" w:rsidR="00E248FC" w:rsidRPr="00422218" w:rsidRDefault="00125001" w:rsidP="00A53738">
      <w:pPr>
        <w:pStyle w:val="a3"/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E375DD" w:rsidRPr="00422218">
        <w:rPr>
          <w:sz w:val="26"/>
        </w:rPr>
        <w:t xml:space="preserve">Категория надёжности электроснабжения </w:t>
      </w:r>
      <w:r w:rsidR="00A861FB">
        <w:rPr>
          <w:sz w:val="26"/>
          <w:lang w:val="en-US"/>
        </w:rPr>
        <w:t>$</w:t>
      </w:r>
      <w:r w:rsidR="00FB5EA6" w:rsidRPr="00422218">
        <w:rPr>
          <w:sz w:val="26"/>
          <w:u w:val="single"/>
          <w:lang w:val="en-US"/>
        </w:rPr>
        <w:t>{</w:t>
      </w:r>
      <w:proofErr w:type="spellStart"/>
      <w:r w:rsidR="00676921">
        <w:rPr>
          <w:sz w:val="26"/>
          <w:u w:val="single"/>
          <w:lang w:val="en-US"/>
        </w:rPr>
        <w:t>zCn</w:t>
      </w:r>
      <w:proofErr w:type="spellEnd"/>
      <w:r w:rsidR="00FB5EA6" w:rsidRPr="00422218">
        <w:rPr>
          <w:sz w:val="26"/>
          <w:u w:val="single"/>
          <w:lang w:val="en-US"/>
        </w:rPr>
        <w:t>}</w:t>
      </w:r>
      <w:r w:rsidR="00E248FC" w:rsidRPr="00422218">
        <w:t>;</w:t>
      </w:r>
    </w:p>
    <w:p w14:paraId="37D6E579" w14:textId="7DB5D647" w:rsidR="00DC180D" w:rsidRPr="00422218" w:rsidRDefault="00125001" w:rsidP="00A53738">
      <w:pPr>
        <w:numPr>
          <w:ilvl w:val="0"/>
          <w:numId w:val="1"/>
        </w:numPr>
        <w:ind w:left="0" w:firstLine="0"/>
        <w:jc w:val="both"/>
        <w:rPr>
          <w:sz w:val="26"/>
        </w:rPr>
      </w:pPr>
      <w:r w:rsidRPr="00422218">
        <w:rPr>
          <w:sz w:val="26"/>
        </w:rPr>
        <w:t xml:space="preserve"> </w:t>
      </w:r>
      <w:r w:rsidR="00DC180D" w:rsidRPr="00422218">
        <w:rPr>
          <w:sz w:val="26"/>
        </w:rPr>
        <w:t>Ранее выданные Технические условия №</w:t>
      </w:r>
      <w:r w:rsidR="006529ED" w:rsidRPr="00422218">
        <w:rPr>
          <w:sz w:val="26"/>
        </w:rPr>
        <w:t xml:space="preserve">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proofErr w:type="spellStart"/>
      <w:r w:rsidR="000A493E">
        <w:rPr>
          <w:sz w:val="26"/>
          <w:u w:val="single"/>
          <w:lang w:val="en-US"/>
        </w:rPr>
        <w:t>tDn</w:t>
      </w:r>
      <w:proofErr w:type="spellEnd"/>
      <w:r w:rsidR="00FB5EA6" w:rsidRPr="00422218">
        <w:rPr>
          <w:sz w:val="26"/>
          <w:u w:val="single"/>
        </w:rPr>
        <w:t>}</w:t>
      </w:r>
      <w:r w:rsidR="00DC180D" w:rsidRPr="00422218">
        <w:rPr>
          <w:sz w:val="26"/>
        </w:rPr>
        <w:t xml:space="preserve"> </w:t>
      </w:r>
      <w:r w:rsidR="006529ED" w:rsidRPr="00422218">
        <w:rPr>
          <w:sz w:val="26"/>
        </w:rPr>
        <w:t xml:space="preserve">  </w:t>
      </w:r>
      <w:r w:rsidR="00DC180D" w:rsidRPr="00422218">
        <w:rPr>
          <w:sz w:val="26"/>
        </w:rPr>
        <w:t xml:space="preserve">дата выдачи </w:t>
      </w:r>
      <w:r w:rsidR="00A861FB" w:rsidRPr="00A861FB">
        <w:rPr>
          <w:sz w:val="26"/>
        </w:rPr>
        <w:t>$</w:t>
      </w:r>
      <w:r w:rsidR="00FB5EA6" w:rsidRPr="00422218">
        <w:rPr>
          <w:sz w:val="26"/>
          <w:u w:val="single"/>
        </w:rPr>
        <w:t>{</w:t>
      </w:r>
      <w:proofErr w:type="spellStart"/>
      <w:r w:rsidR="000A493E">
        <w:rPr>
          <w:sz w:val="26"/>
          <w:u w:val="single"/>
          <w:lang w:val="en-US"/>
        </w:rPr>
        <w:t>tDd</w:t>
      </w:r>
      <w:proofErr w:type="spellEnd"/>
      <w:r w:rsidR="00FB5EA6" w:rsidRPr="00422218">
        <w:rPr>
          <w:sz w:val="26"/>
          <w:u w:val="single"/>
        </w:rPr>
        <w:t>}</w:t>
      </w:r>
    </w:p>
    <w:p w14:paraId="4A2E3137" w14:textId="77777777" w:rsidR="00DC180D" w:rsidRPr="00DC180D" w:rsidRDefault="00E71D60" w:rsidP="00A53738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</w:t>
      </w:r>
      <w:r w:rsidR="00334815"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</w:t>
      </w:r>
      <w:r w:rsidR="00A53738">
        <w:rPr>
          <w:sz w:val="20"/>
          <w:szCs w:val="20"/>
        </w:rPr>
        <w:t>________</w:t>
      </w:r>
      <w:r>
        <w:rPr>
          <w:sz w:val="20"/>
          <w:szCs w:val="20"/>
        </w:rPr>
        <w:t>____</w:t>
      </w:r>
    </w:p>
    <w:p w14:paraId="6922F826" w14:textId="77777777" w:rsidR="00DC180D" w:rsidRPr="002360C3" w:rsidRDefault="00DC180D" w:rsidP="00A53738">
      <w:pPr>
        <w:rPr>
          <w:sz w:val="26"/>
          <w:szCs w:val="26"/>
        </w:rPr>
      </w:pPr>
      <w:r w:rsidRPr="002360C3">
        <w:rPr>
          <w:b/>
          <w:bCs/>
          <w:sz w:val="26"/>
          <w:szCs w:val="26"/>
        </w:rPr>
        <w:t>Обязательное  приложение  к  заявке:</w:t>
      </w:r>
    </w:p>
    <w:p w14:paraId="7D96BC97" w14:textId="77777777" w:rsidR="002360C3" w:rsidRPr="009141F8" w:rsidRDefault="00DC180D" w:rsidP="006529ED">
      <w:pPr>
        <w:numPr>
          <w:ilvl w:val="0"/>
          <w:numId w:val="2"/>
        </w:numPr>
        <w:ind w:left="0" w:firstLine="0"/>
        <w:jc w:val="both"/>
        <w:rPr>
          <w:sz w:val="22"/>
          <w:szCs w:val="22"/>
        </w:rPr>
      </w:pPr>
      <w:r w:rsidRPr="00A46572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</w:t>
      </w:r>
      <w:r w:rsidR="008F3B5A" w:rsidRPr="00A46572">
        <w:rPr>
          <w:sz w:val="22"/>
          <w:szCs w:val="22"/>
        </w:rPr>
        <w:t>(помещение в объекте капитального строительства)</w:t>
      </w:r>
      <w:r w:rsidRPr="00A46572">
        <w:rPr>
          <w:sz w:val="22"/>
          <w:szCs w:val="22"/>
        </w:rPr>
        <w:t xml:space="preserve">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1ACDF78D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9141F8">
        <w:rPr>
          <w:sz w:val="22"/>
          <w:szCs w:val="22"/>
        </w:rPr>
        <w:t>лан расположения энергопринимающих устройств, которые необходимо присоединить к электрическим сетям сетевой организации</w:t>
      </w:r>
      <w:r w:rsidR="00E661EB">
        <w:rPr>
          <w:sz w:val="22"/>
          <w:szCs w:val="22"/>
        </w:rPr>
        <w:t xml:space="preserve"> </w:t>
      </w:r>
      <w:r w:rsidR="00E661EB" w:rsidRPr="00B10D13">
        <w:rPr>
          <w:sz w:val="22"/>
          <w:szCs w:val="22"/>
        </w:rPr>
        <w:t xml:space="preserve">(План расположения </w:t>
      </w:r>
      <w:r w:rsidR="00E661EB">
        <w:rPr>
          <w:sz w:val="22"/>
          <w:szCs w:val="22"/>
        </w:rPr>
        <w:t>подключаемого объекта</w:t>
      </w:r>
      <w:r w:rsidR="00E661EB" w:rsidRPr="00B10D13">
        <w:rPr>
          <w:sz w:val="22"/>
          <w:szCs w:val="22"/>
        </w:rPr>
        <w:t>).</w:t>
      </w:r>
    </w:p>
    <w:p w14:paraId="6A9E9817" w14:textId="77777777" w:rsidR="009141F8" w:rsidRPr="009141F8" w:rsidRDefault="009141F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9141F8">
        <w:rPr>
          <w:sz w:val="22"/>
          <w:szCs w:val="22"/>
        </w:rPr>
        <w:t>ля юридических лиц - выписка из Единого государственного реестра юридических лиц, для индивидуальных предпринимателей - выписка из Единого государственного реестра индивидуальных предпринимателей, а также доверенность или иные документы, подтверждающие полномочия представителя заявителя, подающего и получающего документы, в случае если заявка подается в сетевую организацию представителем заявителя</w:t>
      </w:r>
    </w:p>
    <w:p w14:paraId="613D8937" w14:textId="77777777" w:rsidR="00DC180D" w:rsidRPr="00A53738" w:rsidRDefault="00A53738" w:rsidP="006529ED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2"/>
          <w:szCs w:val="22"/>
        </w:rPr>
      </w:pPr>
      <w:r w:rsidRPr="00A53738">
        <w:rPr>
          <w:sz w:val="22"/>
          <w:szCs w:val="22"/>
        </w:rPr>
        <w:t>В случае технологического присоединения энергопринимающих устройств, в многоквартирных домах, копия документа, подтверждающего согласие организации, осуществляющей управление многоквартирным домом, при наличии у такой организации соответствующих полномочий либо при ее отсутствии или отсутствии у нее полномочий согласие общего собрания владельцев жилых помещений многоквартирного дома</w:t>
      </w:r>
      <w:r w:rsidR="008F3B5A" w:rsidRPr="00A53738">
        <w:rPr>
          <w:sz w:val="22"/>
          <w:szCs w:val="22"/>
        </w:rPr>
        <w:t>.</w:t>
      </w:r>
    </w:p>
    <w:p w14:paraId="0B43A632" w14:textId="43EA6ECF" w:rsidR="00FB5EA6" w:rsidRPr="00DB4E26" w:rsidRDefault="00DC180D" w:rsidP="00A53738">
      <w:pPr>
        <w:jc w:val="both"/>
        <w:rPr>
          <w:sz w:val="26"/>
        </w:rPr>
      </w:pPr>
      <w:r w:rsidRPr="00DB4E26">
        <w:rPr>
          <w:sz w:val="26"/>
        </w:rPr>
        <w:lastRenderedPageBreak/>
        <w:t xml:space="preserve">Дата </w:t>
      </w:r>
      <w:r w:rsidR="00A861FB" w:rsidRPr="00A75C15">
        <w:rPr>
          <w:sz w:val="26"/>
        </w:rPr>
        <w:t>$</w:t>
      </w:r>
      <w:r w:rsidR="00FB5EA6" w:rsidRPr="00DB4E26">
        <w:rPr>
          <w:sz w:val="26"/>
          <w:u w:val="single"/>
        </w:rPr>
        <w:t>{</w:t>
      </w:r>
      <w:r w:rsidR="00DB4E26">
        <w:rPr>
          <w:sz w:val="26"/>
          <w:u w:val="single"/>
          <w:lang w:val="en-US"/>
        </w:rPr>
        <w:t>date</w:t>
      </w:r>
      <w:r w:rsidR="00FB5EA6" w:rsidRPr="00DB4E26">
        <w:rPr>
          <w:sz w:val="26"/>
          <w:u w:val="single"/>
        </w:rPr>
        <w:t>}</w:t>
      </w:r>
      <w:r w:rsidRPr="00DB4E26">
        <w:rPr>
          <w:sz w:val="26"/>
        </w:rPr>
        <w:t xml:space="preserve">   </w:t>
      </w:r>
    </w:p>
    <w:p w14:paraId="24920CC1" w14:textId="13A9CF59" w:rsidR="00FB5EA6" w:rsidRPr="00DB4E26" w:rsidRDefault="00FB5EA6" w:rsidP="00A53738">
      <w:pPr>
        <w:jc w:val="both"/>
        <w:rPr>
          <w:sz w:val="26"/>
        </w:rPr>
      </w:pPr>
      <w:r w:rsidRPr="00DB4E26">
        <w:rPr>
          <w:sz w:val="26"/>
        </w:rPr>
        <w:t xml:space="preserve">Должность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proofErr w:type="spellStart"/>
      <w:r w:rsidR="00DB4E26">
        <w:rPr>
          <w:sz w:val="26"/>
          <w:u w:val="single"/>
          <w:lang w:val="en-US"/>
        </w:rPr>
        <w:t>r</w:t>
      </w:r>
      <w:r w:rsidR="00A75B8D">
        <w:rPr>
          <w:sz w:val="26"/>
          <w:u w:val="single"/>
          <w:lang w:val="en-US"/>
        </w:rPr>
        <w:t>u</w:t>
      </w:r>
      <w:r w:rsidR="00DB4E26">
        <w:rPr>
          <w:sz w:val="26"/>
          <w:u w:val="single"/>
          <w:lang w:val="en-US"/>
        </w:rPr>
        <w:t>kDol</w:t>
      </w:r>
      <w:proofErr w:type="spellEnd"/>
      <w:r w:rsidRPr="00DB4E26">
        <w:rPr>
          <w:sz w:val="26"/>
          <w:u w:val="single"/>
        </w:rPr>
        <w:t>}</w:t>
      </w:r>
      <w:r w:rsidR="00DC180D" w:rsidRPr="00DB4E26">
        <w:rPr>
          <w:sz w:val="26"/>
        </w:rPr>
        <w:t xml:space="preserve"> </w:t>
      </w:r>
    </w:p>
    <w:p w14:paraId="7D98034B" w14:textId="74843C21" w:rsidR="00540D39" w:rsidRPr="00DB4E26" w:rsidRDefault="00FB5EA6" w:rsidP="00A53738">
      <w:pPr>
        <w:jc w:val="both"/>
        <w:rPr>
          <w:sz w:val="26"/>
        </w:rPr>
      </w:pPr>
      <w:r w:rsidRPr="00DB4E26">
        <w:rPr>
          <w:sz w:val="26"/>
        </w:rPr>
        <w:t xml:space="preserve">ФИО </w:t>
      </w:r>
      <w:r w:rsidR="00A861FB" w:rsidRPr="00A75C15">
        <w:rPr>
          <w:sz w:val="26"/>
        </w:rPr>
        <w:t>$</w:t>
      </w:r>
      <w:r w:rsidRPr="00DB4E26">
        <w:rPr>
          <w:sz w:val="26"/>
          <w:u w:val="single"/>
        </w:rPr>
        <w:t>{</w:t>
      </w:r>
      <w:proofErr w:type="spellStart"/>
      <w:r w:rsidR="00DB4E26">
        <w:rPr>
          <w:sz w:val="26"/>
          <w:u w:val="single"/>
          <w:lang w:val="en-US"/>
        </w:rPr>
        <w:t>rukName</w:t>
      </w:r>
      <w:proofErr w:type="spellEnd"/>
      <w:r w:rsidRPr="00DB4E26">
        <w:rPr>
          <w:sz w:val="26"/>
          <w:u w:val="single"/>
        </w:rPr>
        <w:t>}</w:t>
      </w:r>
    </w:p>
    <w:sectPr w:rsidR="00540D39" w:rsidRPr="00DB4E26" w:rsidSect="00D16CB7">
      <w:pgSz w:w="11906" w:h="16838"/>
      <w:pgMar w:top="567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2F1E0D9A"/>
    <w:lvl w:ilvl="0" w:tplc="25521C8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C9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68246C4"/>
    <w:multiLevelType w:val="hybridMultilevel"/>
    <w:tmpl w:val="468A9A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3C93"/>
    <w:multiLevelType w:val="hybridMultilevel"/>
    <w:tmpl w:val="BDE482C8"/>
    <w:lvl w:ilvl="0" w:tplc="721620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17358"/>
    <w:multiLevelType w:val="hybridMultilevel"/>
    <w:tmpl w:val="E3188EDE"/>
    <w:lvl w:ilvl="0" w:tplc="34B0C31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302">
    <w:abstractNumId w:val="7"/>
  </w:num>
  <w:num w:numId="2" w16cid:durableId="2008248079">
    <w:abstractNumId w:val="0"/>
  </w:num>
  <w:num w:numId="3" w16cid:durableId="1815636086">
    <w:abstractNumId w:val="1"/>
  </w:num>
  <w:num w:numId="4" w16cid:durableId="1366099433">
    <w:abstractNumId w:val="4"/>
  </w:num>
  <w:num w:numId="5" w16cid:durableId="1271282558">
    <w:abstractNumId w:val="6"/>
  </w:num>
  <w:num w:numId="6" w16cid:durableId="1440180235">
    <w:abstractNumId w:val="8"/>
  </w:num>
  <w:num w:numId="7" w16cid:durableId="1193687569">
    <w:abstractNumId w:val="3"/>
  </w:num>
  <w:num w:numId="8" w16cid:durableId="706640907">
    <w:abstractNumId w:val="2"/>
  </w:num>
  <w:num w:numId="9" w16cid:durableId="1945648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E3"/>
    <w:rsid w:val="00011D4C"/>
    <w:rsid w:val="0002169E"/>
    <w:rsid w:val="000440E8"/>
    <w:rsid w:val="00071C8D"/>
    <w:rsid w:val="000A493E"/>
    <w:rsid w:val="000B69E9"/>
    <w:rsid w:val="000E3222"/>
    <w:rsid w:val="00101EEE"/>
    <w:rsid w:val="00125001"/>
    <w:rsid w:val="001555E0"/>
    <w:rsid w:val="00156736"/>
    <w:rsid w:val="00176AC0"/>
    <w:rsid w:val="00227375"/>
    <w:rsid w:val="00231C2B"/>
    <w:rsid w:val="00235D78"/>
    <w:rsid w:val="002360C3"/>
    <w:rsid w:val="002372ED"/>
    <w:rsid w:val="00245931"/>
    <w:rsid w:val="00286A9D"/>
    <w:rsid w:val="002A61F5"/>
    <w:rsid w:val="002A73F6"/>
    <w:rsid w:val="0030277A"/>
    <w:rsid w:val="00334815"/>
    <w:rsid w:val="00347FA6"/>
    <w:rsid w:val="003D6A78"/>
    <w:rsid w:val="00410C0F"/>
    <w:rsid w:val="00422218"/>
    <w:rsid w:val="00461147"/>
    <w:rsid w:val="00475B63"/>
    <w:rsid w:val="004B2AA5"/>
    <w:rsid w:val="004B6050"/>
    <w:rsid w:val="004C4AE4"/>
    <w:rsid w:val="004D46F3"/>
    <w:rsid w:val="00540D39"/>
    <w:rsid w:val="0057177E"/>
    <w:rsid w:val="00582FC2"/>
    <w:rsid w:val="005912A8"/>
    <w:rsid w:val="005B02E7"/>
    <w:rsid w:val="005F724A"/>
    <w:rsid w:val="00610442"/>
    <w:rsid w:val="00612756"/>
    <w:rsid w:val="00623173"/>
    <w:rsid w:val="006529ED"/>
    <w:rsid w:val="00663FCF"/>
    <w:rsid w:val="00676921"/>
    <w:rsid w:val="00685784"/>
    <w:rsid w:val="006C4568"/>
    <w:rsid w:val="006E12A6"/>
    <w:rsid w:val="006F55C0"/>
    <w:rsid w:val="00717029"/>
    <w:rsid w:val="00740D96"/>
    <w:rsid w:val="007423A1"/>
    <w:rsid w:val="00747DE3"/>
    <w:rsid w:val="007A5007"/>
    <w:rsid w:val="007C6D64"/>
    <w:rsid w:val="007F2A21"/>
    <w:rsid w:val="00820122"/>
    <w:rsid w:val="00830452"/>
    <w:rsid w:val="00832864"/>
    <w:rsid w:val="00836589"/>
    <w:rsid w:val="008420A4"/>
    <w:rsid w:val="00846F6D"/>
    <w:rsid w:val="00876E71"/>
    <w:rsid w:val="008A4290"/>
    <w:rsid w:val="008A5381"/>
    <w:rsid w:val="008D32B9"/>
    <w:rsid w:val="008D604B"/>
    <w:rsid w:val="008F3B5A"/>
    <w:rsid w:val="009141F8"/>
    <w:rsid w:val="00963E90"/>
    <w:rsid w:val="00965C64"/>
    <w:rsid w:val="00991477"/>
    <w:rsid w:val="009A537A"/>
    <w:rsid w:val="009C4832"/>
    <w:rsid w:val="009E1AA5"/>
    <w:rsid w:val="00A46572"/>
    <w:rsid w:val="00A53738"/>
    <w:rsid w:val="00A75B8D"/>
    <w:rsid w:val="00A75C15"/>
    <w:rsid w:val="00A861FB"/>
    <w:rsid w:val="00AB0641"/>
    <w:rsid w:val="00AC3C8D"/>
    <w:rsid w:val="00AE2943"/>
    <w:rsid w:val="00AF0EFF"/>
    <w:rsid w:val="00AF4375"/>
    <w:rsid w:val="00B2228C"/>
    <w:rsid w:val="00B25969"/>
    <w:rsid w:val="00B55AE0"/>
    <w:rsid w:val="00B91056"/>
    <w:rsid w:val="00B93E53"/>
    <w:rsid w:val="00BE54C1"/>
    <w:rsid w:val="00BF572F"/>
    <w:rsid w:val="00C031A0"/>
    <w:rsid w:val="00C05D52"/>
    <w:rsid w:val="00C1210E"/>
    <w:rsid w:val="00C21B6E"/>
    <w:rsid w:val="00C73560"/>
    <w:rsid w:val="00C90AFA"/>
    <w:rsid w:val="00D164DB"/>
    <w:rsid w:val="00D16CB7"/>
    <w:rsid w:val="00D5414A"/>
    <w:rsid w:val="00D850F4"/>
    <w:rsid w:val="00D9698B"/>
    <w:rsid w:val="00DA4BB0"/>
    <w:rsid w:val="00DB4E26"/>
    <w:rsid w:val="00DC180D"/>
    <w:rsid w:val="00E153C9"/>
    <w:rsid w:val="00E248FC"/>
    <w:rsid w:val="00E26B0A"/>
    <w:rsid w:val="00E375DD"/>
    <w:rsid w:val="00E53DFD"/>
    <w:rsid w:val="00E62F45"/>
    <w:rsid w:val="00E661EB"/>
    <w:rsid w:val="00E71D60"/>
    <w:rsid w:val="00EF3C4D"/>
    <w:rsid w:val="00F3070B"/>
    <w:rsid w:val="00F5000B"/>
    <w:rsid w:val="00F52984"/>
    <w:rsid w:val="00F716FA"/>
    <w:rsid w:val="00FB5EA6"/>
    <w:rsid w:val="00FD43E2"/>
    <w:rsid w:val="00FE6983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513C3AF"/>
  <w15:docId w15:val="{58754306-2020-41FD-A4D4-ECE75C7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8F3B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87520-3331-48ED-9925-FD7BA236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1074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Сергей Бессараб</cp:lastModifiedBy>
  <cp:revision>87</cp:revision>
  <cp:lastPrinted>2019-12-16T13:19:00Z</cp:lastPrinted>
  <dcterms:created xsi:type="dcterms:W3CDTF">2013-08-12T11:52:00Z</dcterms:created>
  <dcterms:modified xsi:type="dcterms:W3CDTF">2022-04-18T06:06:00Z</dcterms:modified>
</cp:coreProperties>
</file>